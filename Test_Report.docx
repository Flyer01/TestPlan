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065B5D" w:rsidRDefault="00786F9E">
      <w:pPr>
        <w:pStyle w:val="Project"/>
        <w:rPr>
          <w:lang w:val="ru-RU"/>
        </w:rPr>
      </w:pPr>
      <w:r>
        <w:fldChar w:fldCharType="begin"/>
      </w:r>
      <w:r w:rsidRPr="00065B5D">
        <w:rPr>
          <w:lang w:val="ru-RU"/>
        </w:rPr>
        <w:instrText xml:space="preserve"> </w:instrText>
      </w:r>
      <w:r>
        <w:instrText>SUBJECT</w:instrText>
      </w:r>
      <w:r w:rsidRPr="00065B5D">
        <w:rPr>
          <w:lang w:val="ru-RU"/>
        </w:rPr>
        <w:instrText xml:space="preserve">  \* </w:instrText>
      </w:r>
      <w:r>
        <w:instrText>MERGEFORMAT</w:instrText>
      </w:r>
      <w:r w:rsidRPr="00065B5D">
        <w:rPr>
          <w:lang w:val="ru-RU"/>
        </w:rPr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065B5D">
        <w:rPr>
          <w:lang w:val="ru-RU"/>
        </w:rPr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065B5D">
        <w:rPr>
          <w:lang w:val="ru-RU"/>
        </w:rPr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065B5D">
        <w:rPr>
          <w:lang w:val="ru-RU"/>
        </w:rPr>
        <w:t>»</w:t>
      </w:r>
      <w:r>
        <w:fldChar w:fldCharType="end"/>
      </w:r>
    </w:p>
    <w:p w:rsidR="00786F9E" w:rsidRPr="00065B5D" w:rsidRDefault="00065B5D">
      <w:pPr>
        <w:pStyle w:val="a3"/>
        <w:jc w:val="right"/>
        <w:rPr>
          <w:lang w:val="ru-RU"/>
        </w:rPr>
      </w:pPr>
      <w:r>
        <w:rPr>
          <w:lang w:val="ru-RU"/>
        </w:rPr>
        <w:t>Отчет</w:t>
      </w:r>
    </w:p>
    <w:p w:rsidR="00786F9E" w:rsidRPr="00065B5D" w:rsidRDefault="00786F9E">
      <w:pPr>
        <w:rPr>
          <w:lang w:val="ru-RU"/>
        </w:rPr>
      </w:pPr>
    </w:p>
    <w:p w:rsidR="00786F9E" w:rsidRPr="00065B5D" w:rsidRDefault="00B83FA7">
      <w:pPr>
        <w:pStyle w:val="a3"/>
        <w:jc w:val="right"/>
        <w:rPr>
          <w:sz w:val="28"/>
          <w:lang w:val="ru-RU"/>
        </w:rPr>
      </w:pPr>
      <w:r>
        <w:rPr>
          <w:sz w:val="28"/>
        </w:rPr>
        <w:t>Version</w:t>
      </w:r>
      <w:r w:rsidRPr="00065B5D">
        <w:rPr>
          <w:sz w:val="28"/>
          <w:lang w:val="ru-RU"/>
        </w:rPr>
        <w:t xml:space="preserve"> </w:t>
      </w:r>
      <w:r w:rsidR="00786F9E" w:rsidRPr="00065B5D">
        <w:rPr>
          <w:sz w:val="28"/>
          <w:lang w:val="ru-RU"/>
        </w:rPr>
        <w:t>1.0</w:t>
      </w:r>
    </w:p>
    <w:p w:rsidR="00786F9E" w:rsidRPr="00065B5D" w:rsidRDefault="00786F9E">
      <w:pPr>
        <w:pStyle w:val="a3"/>
        <w:rPr>
          <w:sz w:val="28"/>
          <w:lang w:val="ru-RU"/>
        </w:rPr>
      </w:pPr>
    </w:p>
    <w:p w:rsidR="00786F9E" w:rsidRPr="00065B5D" w:rsidRDefault="00786F9E">
      <w:pPr>
        <w:jc w:val="right"/>
        <w:rPr>
          <w:lang w:val="ru-RU"/>
        </w:rPr>
      </w:pPr>
    </w:p>
    <w:p w:rsidR="00786F9E" w:rsidRPr="00065B5D" w:rsidRDefault="00786F9E" w:rsidP="00157702">
      <w:pPr>
        <w:pStyle w:val="InfoBlue"/>
        <w:sectPr w:rsidR="00786F9E" w:rsidRPr="00065B5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065B5D" w:rsidRDefault="00065B5D">
      <w:pPr>
        <w:pStyle w:val="a3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fldChar w:fldCharType="begin"/>
      </w:r>
      <w:r w:rsidRPr="002D0F75">
        <w:rPr>
          <w:lang w:val="ru-RU"/>
        </w:rPr>
        <w:instrText xml:space="preserve"> </w:instrText>
      </w:r>
      <w:r>
        <w:instrText>TOC</w:instrText>
      </w:r>
      <w:r w:rsidRPr="002D0F75">
        <w:rPr>
          <w:lang w:val="ru-RU"/>
        </w:rPr>
        <w:instrText xml:space="preserve"> \</w:instrText>
      </w:r>
      <w:r>
        <w:instrText>o</w:instrText>
      </w:r>
      <w:r w:rsidRPr="002D0F75">
        <w:rPr>
          <w:lang w:val="ru-RU"/>
        </w:rPr>
        <w:instrText xml:space="preserve"> "1-3" </w:instrText>
      </w:r>
      <w:r>
        <w:fldChar w:fldCharType="separate"/>
      </w:r>
      <w:r w:rsidRPr="002D0F75">
        <w:rPr>
          <w:noProof/>
          <w:szCs w:val="24"/>
          <w:lang w:val="ru-RU"/>
        </w:rPr>
        <w:t>1.</w:t>
      </w:r>
      <w:r w:rsidRPr="002D0F75">
        <w:rPr>
          <w:noProof/>
          <w:sz w:val="24"/>
          <w:szCs w:val="24"/>
          <w:lang w:val="ru-RU"/>
        </w:rPr>
        <w:tab/>
      </w:r>
      <w:r w:rsidR="00065B5D" w:rsidRPr="00065B5D">
        <w:rPr>
          <w:noProof/>
          <w:lang w:val="ru-RU"/>
        </w:rPr>
        <w:t>Назначение документа</w:t>
      </w:r>
      <w:r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4473FC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2.</w:t>
      </w:r>
      <w:r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Задачи и цели тестирования</w:t>
      </w:r>
      <w:r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4473FC" w:rsidRDefault="00CC18A6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rPr>
          <w:noProof/>
          <w:szCs w:val="24"/>
          <w:lang w:val="ru-RU"/>
        </w:rPr>
        <w:t>3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Заключение о результатах тестирования</w:t>
      </w:r>
      <w:r w:rsidR="00786F9E"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</w:p>
    <w:p w:rsidR="00786F9E" w:rsidRPr="004473FC" w:rsidRDefault="00CC18A6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rPr>
          <w:noProof/>
          <w:szCs w:val="24"/>
          <w:lang w:val="ru-RU"/>
        </w:rPr>
        <w:t>4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Выводы</w:t>
      </w:r>
      <w:r w:rsidR="00786F9E" w:rsidRPr="002D0F75">
        <w:rPr>
          <w:noProof/>
          <w:lang w:val="ru-RU"/>
        </w:rPr>
        <w:tab/>
      </w:r>
      <w:r w:rsidR="004473FC" w:rsidRPr="004473FC">
        <w:rPr>
          <w:noProof/>
          <w:lang w:val="ru-RU"/>
        </w:rPr>
        <w:t>3</w:t>
      </w:r>
      <w:bookmarkStart w:id="0" w:name="_GoBack"/>
      <w:bookmarkEnd w:id="0"/>
    </w:p>
    <w:p w:rsidR="00786F9E" w:rsidRPr="002D0F75" w:rsidRDefault="00786F9E">
      <w:pPr>
        <w:pStyle w:val="MainTitle"/>
        <w:ind w:left="450" w:firstLine="450"/>
        <w:rPr>
          <w:lang w:val="ru-RU"/>
        </w:rPr>
      </w:pPr>
      <w:r>
        <w:fldChar w:fldCharType="end"/>
      </w:r>
      <w:r w:rsidRPr="002D0F75">
        <w:rPr>
          <w:lang w:val="ru-RU"/>
        </w:rPr>
        <w:br w:type="page"/>
      </w:r>
      <w:r w:rsidR="002D0F75">
        <w:rPr>
          <w:lang w:val="ru-RU"/>
        </w:rPr>
        <w:lastRenderedPageBreak/>
        <w:t>Отчет</w:t>
      </w:r>
    </w:p>
    <w:p w:rsidR="00786F9E" w:rsidRDefault="002D0F75">
      <w:pPr>
        <w:pStyle w:val="1"/>
        <w:rPr>
          <w:lang w:val="ru-RU"/>
        </w:rPr>
      </w:pPr>
      <w:r>
        <w:rPr>
          <w:lang w:val="ru-RU"/>
        </w:rPr>
        <w:t>Назначение документа</w:t>
      </w:r>
    </w:p>
    <w:p w:rsidR="002D0F75" w:rsidRPr="002D0F75" w:rsidRDefault="002D0F75" w:rsidP="004900E1">
      <w:pPr>
        <w:ind w:firstLine="720"/>
        <w:rPr>
          <w:lang w:val="ru-RU"/>
        </w:rPr>
      </w:pPr>
      <w:r>
        <w:rPr>
          <w:lang w:val="ru-RU"/>
        </w:rPr>
        <w:t xml:space="preserve">Документ представляет собой отчет о проведенном тестировании приложения «Справочник «Виды ремонтов». Содержит информацию о найденных ошибках в процессе тестирования, и рекомендации по улучшению приложения. </w:t>
      </w:r>
    </w:p>
    <w:p w:rsidR="00786F9E" w:rsidRDefault="00157702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r>
        <w:rPr>
          <w:lang w:val="ru-RU"/>
        </w:rPr>
        <w:t>Ц</w:t>
      </w:r>
      <w:r w:rsidR="004900E1">
        <w:rPr>
          <w:lang w:val="ru-RU"/>
        </w:rPr>
        <w:t>ели тестирования</w:t>
      </w:r>
    </w:p>
    <w:p w:rsidR="00157702" w:rsidRPr="00157702" w:rsidRDefault="004900E1" w:rsidP="00157702">
      <w:pPr>
        <w:pStyle w:val="InfoBlue"/>
      </w:pPr>
      <w:r>
        <w:tab/>
      </w:r>
      <w:r>
        <w:tab/>
      </w:r>
      <w:r w:rsidR="00157702" w:rsidRPr="00157702">
        <w:t>Для проведения тестирования были определены следующие цели:</w:t>
      </w:r>
    </w:p>
    <w:p w:rsidR="00157702" w:rsidRDefault="00157702" w:rsidP="00157702">
      <w:pPr>
        <w:pStyle w:val="InfoBlue"/>
        <w:numPr>
          <w:ilvl w:val="0"/>
          <w:numId w:val="23"/>
        </w:numPr>
      </w:pPr>
      <w:r>
        <w:t>Выявление функциональных ошибок, несоответствий ТЗ путем реализации стандартных, а также нетривиальных тестовых сценариев.</w:t>
      </w:r>
    </w:p>
    <w:p w:rsidR="00786F9E" w:rsidRPr="00272EC8" w:rsidRDefault="00157702" w:rsidP="00157702">
      <w:pPr>
        <w:pStyle w:val="InfoBlue"/>
        <w:numPr>
          <w:ilvl w:val="0"/>
          <w:numId w:val="23"/>
        </w:numPr>
      </w:pPr>
      <w:r>
        <w:t xml:space="preserve"> Тестирование элементов приложения, выявление ошибок пользовательского интерфейса.</w:t>
      </w:r>
    </w:p>
    <w:p w:rsidR="00786F9E" w:rsidRDefault="00CC18A6">
      <w:pPr>
        <w:pStyle w:val="1"/>
        <w:rPr>
          <w:lang w:val="ru-RU"/>
        </w:rPr>
      </w:pPr>
      <w:r>
        <w:rPr>
          <w:lang w:val="ru-RU"/>
        </w:rPr>
        <w:t>Заключение о результатах тестирования</w:t>
      </w:r>
    </w:p>
    <w:p w:rsidR="00390C97" w:rsidRDefault="00B03DD5" w:rsidP="001333D9">
      <w:pPr>
        <w:ind w:left="426" w:firstLine="294"/>
        <w:rPr>
          <w:lang w:val="ru-RU"/>
        </w:rPr>
      </w:pPr>
      <w:r>
        <w:rPr>
          <w:lang w:val="ru-RU"/>
        </w:rPr>
        <w:t>Тестирование проводилось в 3 этапа.</w:t>
      </w:r>
    </w:p>
    <w:p w:rsidR="00613C31" w:rsidRPr="00B03DD5" w:rsidRDefault="001333D9" w:rsidP="00846EE5">
      <w:pPr>
        <w:ind w:firstLine="720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</w:t>
      </w:r>
      <w:r w:rsidR="00846EE5">
        <w:rPr>
          <w:lang w:val="ru-RU"/>
        </w:rPr>
        <w:t xml:space="preserve">тверждения того, что приложение </w:t>
      </w:r>
      <w:r w:rsidR="00613C31">
        <w:rPr>
          <w:lang w:val="ru-RU"/>
        </w:rPr>
        <w:t>стартует и выполняет основные функции.</w:t>
      </w:r>
      <w:r w:rsidR="00B03DD5">
        <w:rPr>
          <w:lang w:val="ru-RU"/>
        </w:rPr>
        <w:t xml:space="preserve"> В ходе проведения дымового тестирования было выявлено, что в приложении не работает основной функционал, а именно возможность экспорта справочника в </w:t>
      </w:r>
      <w:r w:rsidR="00B03DD5">
        <w:t>XML</w:t>
      </w:r>
      <w:r w:rsidR="00B03DD5" w:rsidRPr="00B03DD5">
        <w:rPr>
          <w:lang w:val="ru-RU"/>
        </w:rPr>
        <w:t>-</w:t>
      </w:r>
      <w:r w:rsidR="00B03DD5">
        <w:rPr>
          <w:lang w:val="ru-RU"/>
        </w:rPr>
        <w:t>файл. По данным ошибкам составлены баг репорты. (</w:t>
      </w:r>
      <w:r w:rsidR="00B03DD5" w:rsidRPr="00B03DD5">
        <w:rPr>
          <w:lang w:val="ru-RU"/>
        </w:rPr>
        <w:t>BugReport_SmokeTesting#1.docx</w:t>
      </w:r>
      <w:r w:rsidR="00B03DD5">
        <w:rPr>
          <w:lang w:val="ru-RU"/>
        </w:rPr>
        <w:t>, BugReport_SmokeTesting#2</w:t>
      </w:r>
      <w:r w:rsidR="00B03DD5" w:rsidRPr="00B03DD5">
        <w:rPr>
          <w:lang w:val="ru-RU"/>
        </w:rPr>
        <w:t>.docx</w:t>
      </w:r>
      <w:r w:rsidR="00B03DD5">
        <w:rPr>
          <w:lang w:val="ru-RU"/>
        </w:rPr>
        <w:t xml:space="preserve">). Приложение необходимо отправить на доработку и исправление ошибок.    </w:t>
      </w:r>
    </w:p>
    <w:p w:rsidR="00613C31" w:rsidRDefault="00613C31" w:rsidP="00846EE5">
      <w:pPr>
        <w:ind w:firstLine="720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</w:t>
      </w:r>
      <w:r w:rsidR="00B03DD5">
        <w:rPr>
          <w:lang w:val="ru-RU"/>
        </w:rPr>
        <w:t xml:space="preserve"> были выявлены следующие ошибки:</w:t>
      </w:r>
    </w:p>
    <w:p w:rsidR="00B03DD5" w:rsidRDefault="00B03DD5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Невозможность сохранить отредактированные строки.</w:t>
      </w:r>
      <w:r w:rsidR="001D57B6">
        <w:rPr>
          <w:lang w:val="ru-RU"/>
        </w:rPr>
        <w:t xml:space="preserve"> (</w:t>
      </w:r>
      <w:r w:rsidR="001D57B6" w:rsidRPr="001D57B6">
        <w:rPr>
          <w:lang w:val="ru-RU"/>
        </w:rPr>
        <w:t>BugReport_FunctionTesting#3.docx</w:t>
      </w:r>
      <w:r w:rsidR="001D57B6">
        <w:rPr>
          <w:lang w:val="ru-RU"/>
        </w:rPr>
        <w:t>)</w:t>
      </w:r>
    </w:p>
    <w:p w:rsidR="00B03DD5" w:rsidRDefault="00B03DD5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Поле «Идентификатор» не проходит проверку на уникальность.</w:t>
      </w:r>
      <w:r w:rsidR="001D57B6">
        <w:rPr>
          <w:lang w:val="ru-RU"/>
        </w:rPr>
        <w:t xml:space="preserve"> (BugReport_FunctionTesting#6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A4756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Функция экспорта справочника в </w:t>
      </w:r>
      <w:r>
        <w:t>XML</w:t>
      </w:r>
      <w:r w:rsidRPr="00A47566">
        <w:rPr>
          <w:lang w:val="ru-RU"/>
        </w:rPr>
        <w:t>-</w:t>
      </w:r>
      <w:r>
        <w:rPr>
          <w:lang w:val="ru-RU"/>
        </w:rPr>
        <w:t>файл не работоспособна, что было подтверждено на этапе дымового тестирования.</w:t>
      </w:r>
      <w:r w:rsidR="001D57B6">
        <w:rPr>
          <w:lang w:val="ru-RU"/>
        </w:rPr>
        <w:t xml:space="preserve"> (BugReport_FunctionTesting#7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A4756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Ошибка в сортировке данных.</w:t>
      </w:r>
      <w:r w:rsidR="001D57B6">
        <w:rPr>
          <w:lang w:val="ru-RU"/>
        </w:rPr>
        <w:t xml:space="preserve"> (BugReport_FunctionTesting#11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1D57B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Ошибка при перемещении столбцов.</w:t>
      </w:r>
      <w:r w:rsidR="001D57B6">
        <w:rPr>
          <w:lang w:val="ru-RU"/>
        </w:rPr>
        <w:t xml:space="preserve"> (BugReport_FunctionTesting#12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B03DD5" w:rsidRPr="001D57B6" w:rsidRDefault="001D57B6" w:rsidP="00846EE5">
      <w:pPr>
        <w:ind w:firstLine="720"/>
        <w:rPr>
          <w:lang w:val="ru-RU"/>
        </w:rPr>
      </w:pPr>
      <w:r>
        <w:rPr>
          <w:lang w:val="ru-RU"/>
        </w:rPr>
        <w:t>По найденным ошибкам составлены баг репорты.</w:t>
      </w:r>
      <w:r w:rsidR="00A47566" w:rsidRPr="001D57B6">
        <w:rPr>
          <w:lang w:val="ru-RU"/>
        </w:rPr>
        <w:t xml:space="preserve"> </w:t>
      </w:r>
      <w:r>
        <w:rPr>
          <w:lang w:val="ru-RU"/>
        </w:rPr>
        <w:t>Из 12 проведенных тестов 5 с ошибками.</w:t>
      </w:r>
    </w:p>
    <w:p w:rsidR="001333D9" w:rsidRDefault="001D57B6" w:rsidP="001333D9">
      <w:pPr>
        <w:ind w:left="426" w:firstLine="294"/>
        <w:rPr>
          <w:lang w:val="ru-RU"/>
        </w:rPr>
      </w:pPr>
      <w:r>
        <w:rPr>
          <w:lang w:val="ru-RU"/>
        </w:rPr>
        <w:t>В ходе проведения третьего этапа тестирования выявлены следующие ошибки:</w:t>
      </w:r>
    </w:p>
    <w:p w:rsidR="001D57B6" w:rsidRDefault="001D57B6" w:rsidP="0057675E">
      <w:pPr>
        <w:pStyle w:val="af5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Ограничение поля «Идентификатор» на количество введенных символов.</w:t>
      </w:r>
      <w:r w:rsidR="0057675E">
        <w:rPr>
          <w:lang w:val="ru-RU"/>
        </w:rPr>
        <w:t xml:space="preserve"> (</w:t>
      </w:r>
      <w:r w:rsidR="0057675E" w:rsidRPr="0057675E">
        <w:rPr>
          <w:lang w:val="ru-RU"/>
        </w:rPr>
        <w:t>BugReport_User_Interface_Testing#1.docx</w:t>
      </w:r>
      <w:r w:rsidR="0057675E">
        <w:rPr>
          <w:lang w:val="ru-RU"/>
        </w:rPr>
        <w:t>)</w:t>
      </w:r>
    </w:p>
    <w:p w:rsidR="001D57B6" w:rsidRPr="0057675E" w:rsidRDefault="001D57B6" w:rsidP="0057675E">
      <w:pPr>
        <w:pStyle w:val="af5"/>
        <w:numPr>
          <w:ilvl w:val="0"/>
          <w:numId w:val="25"/>
        </w:numPr>
      </w:pPr>
      <w:r>
        <w:rPr>
          <w:lang w:val="ru-RU"/>
        </w:rPr>
        <w:t>Ошибка при пустом поле «Идентификатор».</w:t>
      </w:r>
      <w:r w:rsidR="0057675E">
        <w:rPr>
          <w:lang w:val="ru-RU"/>
        </w:rPr>
        <w:t xml:space="preserve"> </w:t>
      </w:r>
      <w:r w:rsidR="0057675E" w:rsidRPr="0057675E">
        <w:t>(BugReport_User_Interface_Testing#3.docx)</w:t>
      </w:r>
    </w:p>
    <w:p w:rsidR="001D57B6" w:rsidRPr="0057675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Нет ограничения в 50 символов в поле «Название».</w:t>
      </w:r>
      <w:r w:rsidR="0057675E">
        <w:rPr>
          <w:lang w:val="ru-RU"/>
        </w:rPr>
        <w:t xml:space="preserve"> </w:t>
      </w:r>
      <w:r w:rsidR="0057675E" w:rsidRPr="0057675E">
        <w:t>(BugReport_User_Interface_Testing#4.docx)</w:t>
      </w:r>
    </w:p>
    <w:p w:rsidR="00F27378" w:rsidRPr="0057675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Ввод в поле «№» данных символьного типа.</w:t>
      </w:r>
      <w:r w:rsidR="0057675E">
        <w:rPr>
          <w:lang w:val="ru-RU"/>
        </w:rPr>
        <w:t xml:space="preserve"> </w:t>
      </w:r>
      <w:r w:rsidR="0057675E" w:rsidRPr="0057675E">
        <w:t>(BugReport_User_Interface_Testing#5.docx)</w:t>
      </w:r>
    </w:p>
    <w:p w:rsidR="00F27378" w:rsidRPr="00D700E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Неверная подсветка строк при редактировании строк.</w:t>
      </w:r>
      <w:r w:rsidR="0057675E">
        <w:rPr>
          <w:lang w:val="ru-RU"/>
        </w:rPr>
        <w:t xml:space="preserve"> </w:t>
      </w:r>
      <w:r w:rsidR="0057675E" w:rsidRPr="00D700EE">
        <w:t>(BugReport_User_Interface_Testing#7.docx)</w:t>
      </w:r>
    </w:p>
    <w:p w:rsidR="00247226" w:rsidRDefault="00247226" w:rsidP="00247226">
      <w:pPr>
        <w:ind w:left="720"/>
        <w:rPr>
          <w:lang w:val="ru-RU"/>
        </w:rPr>
      </w:pPr>
      <w:r>
        <w:rPr>
          <w:lang w:val="ru-RU"/>
        </w:rPr>
        <w:t>По найденным ошибкам составлены баг репорты. Из 8 тестов 5 с ошибками.</w:t>
      </w:r>
    </w:p>
    <w:p w:rsidR="00846EE5" w:rsidRPr="00247226" w:rsidRDefault="00846EE5" w:rsidP="00247226">
      <w:pPr>
        <w:ind w:left="720"/>
        <w:rPr>
          <w:lang w:val="ru-RU"/>
        </w:rPr>
      </w:pPr>
    </w:p>
    <w:p w:rsidR="007F442B" w:rsidRDefault="007F442B" w:rsidP="00371FB1">
      <w:pPr>
        <w:pStyle w:val="12"/>
        <w:rPr>
          <w:lang w:val="ru-RU"/>
        </w:rPr>
      </w:pPr>
    </w:p>
    <w:p w:rsidR="00786F9E" w:rsidRDefault="00D700EE" w:rsidP="00D700EE">
      <w:pPr>
        <w:pStyle w:val="1"/>
        <w:rPr>
          <w:lang w:val="ru-RU"/>
        </w:rPr>
      </w:pPr>
      <w:bookmarkStart w:id="1" w:name="_Toc314978545"/>
      <w:bookmarkStart w:id="2" w:name="_Toc324843648"/>
      <w:bookmarkStart w:id="3" w:name="_Toc324851955"/>
      <w:r>
        <w:rPr>
          <w:lang w:val="ru-RU"/>
        </w:rPr>
        <w:t>Выводы</w:t>
      </w:r>
      <w:bookmarkEnd w:id="1"/>
      <w:bookmarkEnd w:id="2"/>
      <w:bookmarkEnd w:id="3"/>
    </w:p>
    <w:p w:rsidR="00D700EE" w:rsidRPr="00D700EE" w:rsidRDefault="00D700EE" w:rsidP="00D700EE">
      <w:pPr>
        <w:ind w:firstLine="720"/>
        <w:rPr>
          <w:lang w:val="ru-RU"/>
        </w:rPr>
      </w:pPr>
      <w:r>
        <w:rPr>
          <w:lang w:val="ru-RU"/>
        </w:rPr>
        <w:t>Тестирование показало, что приложение не готово для передачи конечному пользователю для эксплуатации.</w:t>
      </w:r>
      <w:r w:rsidR="00DE081E">
        <w:rPr>
          <w:lang w:val="ru-RU"/>
        </w:rPr>
        <w:t xml:space="preserve"> </w:t>
      </w:r>
      <w:r w:rsidR="00C93D09">
        <w:rPr>
          <w:lang w:val="ru-RU"/>
        </w:rPr>
        <w:t xml:space="preserve"> </w:t>
      </w:r>
      <w:r w:rsidR="00B10390">
        <w:rPr>
          <w:lang w:val="ru-RU"/>
        </w:rPr>
        <w:t xml:space="preserve">Приложение необходимо отправить на доработку и исправление ошибок. Добавить в приложение функции поиска и справки для облегчения работы пользователя. Пересмотреть путь сохранения файла изменений, чтобы избежать случайных удалений </w:t>
      </w:r>
      <w:r w:rsidR="004242DA">
        <w:rPr>
          <w:lang w:val="ru-RU"/>
        </w:rPr>
        <w:t>файла и потери всех данных</w:t>
      </w:r>
      <w:r w:rsidR="00B10390">
        <w:rPr>
          <w:lang w:val="ru-RU"/>
        </w:rPr>
        <w:t>.</w:t>
      </w:r>
      <w:r w:rsidR="004242DA">
        <w:rPr>
          <w:lang w:val="ru-RU"/>
        </w:rPr>
        <w:t xml:space="preserve"> Ввести аутентификацию для пользователей, которые будут работать с приложением.</w:t>
      </w:r>
      <w:r w:rsidR="00B10390">
        <w:rPr>
          <w:lang w:val="ru-RU"/>
        </w:rPr>
        <w:t xml:space="preserve"> </w:t>
      </w:r>
    </w:p>
    <w:sectPr w:rsidR="00D700EE" w:rsidRPr="00D700E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E5" w:rsidRDefault="00814EE5">
      <w:r>
        <w:separator/>
      </w:r>
    </w:p>
  </w:endnote>
  <w:endnote w:type="continuationSeparator" w:id="0">
    <w:p w:rsidR="00814EE5" w:rsidRDefault="0081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814EE5">
            <w:fldChar w:fldCharType="begin"/>
          </w:r>
          <w:r w:rsidR="00814EE5">
            <w:instrText xml:space="preserve"> DOCPROPERTY "Company"  \* MERGEFORMAT </w:instrText>
          </w:r>
          <w:r w:rsidR="00814EE5">
            <w:fldChar w:fldCharType="separate"/>
          </w:r>
          <w:r>
            <w:t>&lt;Company Name&gt;</w:t>
          </w:r>
          <w:r w:rsidR="00814EE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73F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473FC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E5" w:rsidRDefault="00814EE5">
      <w:r>
        <w:separator/>
      </w:r>
    </w:p>
  </w:footnote>
  <w:footnote w:type="continuationSeparator" w:id="0">
    <w:p w:rsidR="00814EE5" w:rsidRDefault="00814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814EE5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Pr="00065B5D" w:rsidRDefault="00065B5D">
          <w:pPr>
            <w:rPr>
              <w:lang w:val="ru-RU"/>
            </w:rPr>
          </w:pPr>
          <w:r>
            <w:rPr>
              <w:lang w:val="ru-RU"/>
            </w:rPr>
            <w:t>Отчет</w:t>
          </w:r>
        </w:p>
      </w:tc>
      <w:tc>
        <w:tcPr>
          <w:tcW w:w="3179" w:type="dxa"/>
        </w:tcPr>
        <w:p w:rsidR="00732FD6" w:rsidRDefault="00065B5D" w:rsidP="00FF19F6">
          <w:r>
            <w:t xml:space="preserve">  Date:  </w:t>
          </w:r>
          <w:r>
            <w:rPr>
              <w:lang w:val="ru-RU"/>
            </w:rPr>
            <w:t>26</w:t>
          </w:r>
          <w:r w:rsidR="00732FD6">
            <w:t>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4E5C22"/>
    <w:multiLevelType w:val="hybridMultilevel"/>
    <w:tmpl w:val="A87C5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F92416"/>
    <w:multiLevelType w:val="hybridMultilevel"/>
    <w:tmpl w:val="1EEA6D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AA0C30"/>
    <w:multiLevelType w:val="hybridMultilevel"/>
    <w:tmpl w:val="100AC0BC"/>
    <w:lvl w:ilvl="0" w:tplc="49D85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D077B3B"/>
    <w:multiLevelType w:val="hybridMultilevel"/>
    <w:tmpl w:val="B9543FB4"/>
    <w:lvl w:ilvl="0" w:tplc="BFDAA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18"/>
  </w:num>
  <w:num w:numId="10">
    <w:abstractNumId w:val="13"/>
  </w:num>
  <w:num w:numId="11">
    <w:abstractNumId w:val="4"/>
  </w:num>
  <w:num w:numId="12">
    <w:abstractNumId w:val="8"/>
  </w:num>
  <w:num w:numId="13">
    <w:abstractNumId w:val="17"/>
  </w:num>
  <w:num w:numId="14">
    <w:abstractNumId w:val="3"/>
  </w:num>
  <w:num w:numId="15">
    <w:abstractNumId w:val="19"/>
  </w:num>
  <w:num w:numId="16">
    <w:abstractNumId w:val="11"/>
  </w:num>
  <w:num w:numId="17">
    <w:abstractNumId w:val="15"/>
  </w:num>
  <w:num w:numId="18">
    <w:abstractNumId w:val="7"/>
  </w:num>
  <w:num w:numId="19">
    <w:abstractNumId w:val="12"/>
  </w:num>
  <w:num w:numId="20">
    <w:abstractNumId w:val="2"/>
  </w:num>
  <w:num w:numId="21">
    <w:abstractNumId w:val="16"/>
  </w:num>
  <w:num w:numId="22">
    <w:abstractNumId w:val="9"/>
  </w:num>
  <w:num w:numId="23">
    <w:abstractNumId w:val="1"/>
  </w:num>
  <w:num w:numId="24">
    <w:abstractNumId w:val="10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65B5D"/>
    <w:rsid w:val="000A4B66"/>
    <w:rsid w:val="001333D9"/>
    <w:rsid w:val="00157702"/>
    <w:rsid w:val="00164BD9"/>
    <w:rsid w:val="001D57B6"/>
    <w:rsid w:val="001D5BF4"/>
    <w:rsid w:val="001F2AE6"/>
    <w:rsid w:val="001F4341"/>
    <w:rsid w:val="001F441A"/>
    <w:rsid w:val="0021091D"/>
    <w:rsid w:val="00213824"/>
    <w:rsid w:val="00213F3E"/>
    <w:rsid w:val="0022496F"/>
    <w:rsid w:val="00247226"/>
    <w:rsid w:val="00272EC8"/>
    <w:rsid w:val="00297FC7"/>
    <w:rsid w:val="002A7EAE"/>
    <w:rsid w:val="002B76E8"/>
    <w:rsid w:val="002C7889"/>
    <w:rsid w:val="002D0F75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03B37"/>
    <w:rsid w:val="004212FB"/>
    <w:rsid w:val="004242DA"/>
    <w:rsid w:val="004263F1"/>
    <w:rsid w:val="004334AF"/>
    <w:rsid w:val="004473FC"/>
    <w:rsid w:val="00454AA1"/>
    <w:rsid w:val="004803F6"/>
    <w:rsid w:val="004865BD"/>
    <w:rsid w:val="00487CE8"/>
    <w:rsid w:val="004900E1"/>
    <w:rsid w:val="004C14C7"/>
    <w:rsid w:val="004E6A30"/>
    <w:rsid w:val="004F4BBE"/>
    <w:rsid w:val="005233A5"/>
    <w:rsid w:val="00536032"/>
    <w:rsid w:val="00540D29"/>
    <w:rsid w:val="00547BB6"/>
    <w:rsid w:val="00571C08"/>
    <w:rsid w:val="0057675E"/>
    <w:rsid w:val="00576D87"/>
    <w:rsid w:val="0059727C"/>
    <w:rsid w:val="005A6042"/>
    <w:rsid w:val="005A67AB"/>
    <w:rsid w:val="005B6B5A"/>
    <w:rsid w:val="005E5F6C"/>
    <w:rsid w:val="00613C31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C4019"/>
    <w:rsid w:val="007F442B"/>
    <w:rsid w:val="007F5979"/>
    <w:rsid w:val="00802744"/>
    <w:rsid w:val="00814AC6"/>
    <w:rsid w:val="00814EE5"/>
    <w:rsid w:val="008173BB"/>
    <w:rsid w:val="0082011A"/>
    <w:rsid w:val="0083174C"/>
    <w:rsid w:val="00842237"/>
    <w:rsid w:val="00846EE5"/>
    <w:rsid w:val="008565C0"/>
    <w:rsid w:val="008A1484"/>
    <w:rsid w:val="008A37C5"/>
    <w:rsid w:val="008A6FEC"/>
    <w:rsid w:val="008B2707"/>
    <w:rsid w:val="008C05D6"/>
    <w:rsid w:val="008C076D"/>
    <w:rsid w:val="008C2B56"/>
    <w:rsid w:val="008C4D8E"/>
    <w:rsid w:val="009217AB"/>
    <w:rsid w:val="00944865"/>
    <w:rsid w:val="009A31F0"/>
    <w:rsid w:val="009C686E"/>
    <w:rsid w:val="009D4D5C"/>
    <w:rsid w:val="009F788A"/>
    <w:rsid w:val="00A1346F"/>
    <w:rsid w:val="00A1564F"/>
    <w:rsid w:val="00A1748F"/>
    <w:rsid w:val="00A21DB4"/>
    <w:rsid w:val="00A22DF8"/>
    <w:rsid w:val="00A261EE"/>
    <w:rsid w:val="00A47566"/>
    <w:rsid w:val="00A5056A"/>
    <w:rsid w:val="00A6278E"/>
    <w:rsid w:val="00A6777C"/>
    <w:rsid w:val="00A821AD"/>
    <w:rsid w:val="00A83DE7"/>
    <w:rsid w:val="00AC52DA"/>
    <w:rsid w:val="00AC5C8A"/>
    <w:rsid w:val="00AC6856"/>
    <w:rsid w:val="00AD3C0C"/>
    <w:rsid w:val="00AE1C22"/>
    <w:rsid w:val="00AE2920"/>
    <w:rsid w:val="00B03DD5"/>
    <w:rsid w:val="00B10390"/>
    <w:rsid w:val="00B17D3B"/>
    <w:rsid w:val="00B225A5"/>
    <w:rsid w:val="00B35491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93D09"/>
    <w:rsid w:val="00CA3029"/>
    <w:rsid w:val="00CB7BD6"/>
    <w:rsid w:val="00CC18A6"/>
    <w:rsid w:val="00CC681F"/>
    <w:rsid w:val="00CD2A7D"/>
    <w:rsid w:val="00CE3752"/>
    <w:rsid w:val="00D02A62"/>
    <w:rsid w:val="00D700EE"/>
    <w:rsid w:val="00DA5297"/>
    <w:rsid w:val="00DA7E8E"/>
    <w:rsid w:val="00DC4585"/>
    <w:rsid w:val="00DE081E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10DC"/>
    <w:rsid w:val="00ED5945"/>
    <w:rsid w:val="00ED7917"/>
    <w:rsid w:val="00EE07D0"/>
    <w:rsid w:val="00EE79A0"/>
    <w:rsid w:val="00F05193"/>
    <w:rsid w:val="00F27378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7702"/>
    <w:pPr>
      <w:tabs>
        <w:tab w:val="left" w:pos="381"/>
      </w:tabs>
      <w:spacing w:after="120"/>
    </w:pPr>
    <w:rPr>
      <w:color w:val="000000" w:themeColor="text1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7702"/>
    <w:pPr>
      <w:tabs>
        <w:tab w:val="left" w:pos="381"/>
      </w:tabs>
      <w:spacing w:after="120"/>
    </w:pPr>
    <w:rPr>
      <w:color w:val="000000" w:themeColor="text1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1153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116</cp:revision>
  <cp:lastPrinted>2001-10-16T12:01:00Z</cp:lastPrinted>
  <dcterms:created xsi:type="dcterms:W3CDTF">2015-07-21T10:53:00Z</dcterms:created>
  <dcterms:modified xsi:type="dcterms:W3CDTF">2015-07-26T15:34:00Z</dcterms:modified>
</cp:coreProperties>
</file>